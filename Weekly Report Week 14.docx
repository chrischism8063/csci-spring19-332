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BFC6" w14:textId="651CE55A" w:rsidR="002A484F" w:rsidRDefault="00E07D42" w:rsidP="00F85A6C">
      <w:pPr>
        <w:rPr>
          <w:u w:val="single"/>
        </w:rPr>
      </w:pPr>
      <w:r>
        <w:t xml:space="preserve">Lecture </w:t>
      </w:r>
      <w:r w:rsidR="002A484F">
        <w:t>Date</w:t>
      </w:r>
      <w:r>
        <w:t>s</w:t>
      </w:r>
      <w:r w:rsidR="002A484F">
        <w:t>:</w:t>
      </w:r>
      <w:r w:rsidR="002A484F" w:rsidRPr="002A484F">
        <w:rPr>
          <w:u w:val="single"/>
        </w:rPr>
        <w:tab/>
      </w:r>
      <w:r w:rsidR="002A484F" w:rsidRPr="002A484F">
        <w:rPr>
          <w:u w:val="single"/>
        </w:rPr>
        <w:tab/>
      </w:r>
      <w:r w:rsidR="00DA73F7">
        <w:rPr>
          <w:u w:val="single"/>
        </w:rPr>
        <w:t>4/9 &amp; 4/11</w:t>
      </w:r>
      <w:r w:rsidR="00B47886">
        <w:rPr>
          <w:u w:val="single"/>
        </w:rPr>
        <w:tab/>
      </w:r>
      <w:r w:rsidR="00B47886">
        <w:rPr>
          <w:u w:val="single"/>
        </w:rPr>
        <w:tab/>
      </w:r>
      <w:r w:rsidR="002A484F" w:rsidRPr="002A484F">
        <w:rPr>
          <w:u w:val="single"/>
        </w:rPr>
        <w:tab/>
      </w:r>
    </w:p>
    <w:p w14:paraId="703DD1B0" w14:textId="77777777" w:rsidR="00B47886" w:rsidRDefault="00B47886" w:rsidP="00F85A6C">
      <w:pPr>
        <w:rPr>
          <w:u w:val="single"/>
        </w:rPr>
      </w:pPr>
    </w:p>
    <w:p w14:paraId="0EA24713" w14:textId="77777777" w:rsidR="00B47886" w:rsidRDefault="00B47886" w:rsidP="00F85A6C">
      <w:pPr>
        <w:rPr>
          <w:u w:val="single"/>
        </w:rPr>
      </w:pPr>
    </w:p>
    <w:p w14:paraId="028D5A61" w14:textId="1F1BF910" w:rsidR="00B47886" w:rsidRPr="00B47886" w:rsidRDefault="00B47886" w:rsidP="00F85A6C">
      <w:r w:rsidRPr="00B47886">
        <w:t>Name:</w:t>
      </w:r>
      <w:r w:rsidRPr="00B47886">
        <w:tab/>
      </w:r>
      <w:r w:rsidRPr="00B47886">
        <w:rPr>
          <w:u w:val="single"/>
        </w:rPr>
        <w:tab/>
      </w:r>
      <w:r w:rsidR="00DA73F7">
        <w:rPr>
          <w:u w:val="single"/>
        </w:rPr>
        <w:t>Christopher Chism</w:t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  <w:r w:rsidRPr="00B47886">
        <w:rPr>
          <w:u w:val="single"/>
        </w:rPr>
        <w:tab/>
      </w:r>
    </w:p>
    <w:p w14:paraId="03D0F0BE" w14:textId="77777777" w:rsidR="002A484F" w:rsidRDefault="002A484F" w:rsidP="00F85A6C"/>
    <w:p w14:paraId="01B050AB" w14:textId="77777777" w:rsidR="00B47886" w:rsidRDefault="00B47886" w:rsidP="00F85A6C"/>
    <w:p w14:paraId="64135799" w14:textId="77777777" w:rsidR="00B47886" w:rsidRDefault="00C4327C" w:rsidP="00F85A6C">
      <w:r w:rsidRPr="00462132">
        <w:rPr>
          <w:highlight w:val="yellow"/>
        </w:rPr>
        <w:t>Please report the following questions only.</w:t>
      </w:r>
    </w:p>
    <w:p w14:paraId="55146EF7" w14:textId="77777777" w:rsidR="00C4327C" w:rsidRDefault="00C4327C" w:rsidP="00F85A6C"/>
    <w:p w14:paraId="0BF1D047" w14:textId="77777777" w:rsidR="00E07D42" w:rsidRDefault="00E07D42" w:rsidP="00F85A6C">
      <w:pPr>
        <w:pStyle w:val="ListParagraph"/>
        <w:numPr>
          <w:ilvl w:val="0"/>
          <w:numId w:val="22"/>
        </w:numPr>
      </w:pPr>
      <w:r>
        <w:t>What were announced this week?</w:t>
      </w:r>
    </w:p>
    <w:p w14:paraId="56CFDF66" w14:textId="77777777" w:rsidR="00E07D42" w:rsidRDefault="00E07D42" w:rsidP="00E07D42">
      <w:pPr>
        <w:pStyle w:val="ListParagraph"/>
      </w:pPr>
    </w:p>
    <w:p w14:paraId="7FBA4150" w14:textId="77777777" w:rsidR="00E07D42" w:rsidRDefault="00E07D42" w:rsidP="00E07D42">
      <w:pPr>
        <w:pStyle w:val="ListParagraph"/>
      </w:pPr>
    </w:p>
    <w:p w14:paraId="2768A488" w14:textId="77777777" w:rsidR="00F85A6C" w:rsidRDefault="00F85A6C" w:rsidP="00F85A6C">
      <w:pPr>
        <w:pStyle w:val="ListParagraph"/>
        <w:numPr>
          <w:ilvl w:val="0"/>
          <w:numId w:val="22"/>
        </w:numPr>
      </w:pPr>
      <w:r>
        <w:t>What concept was most helpful? Why?</w:t>
      </w:r>
    </w:p>
    <w:p w14:paraId="747CC2A8" w14:textId="77777777" w:rsidR="00F85A6C" w:rsidRDefault="00F85A6C" w:rsidP="00F85A6C">
      <w:pPr>
        <w:pStyle w:val="ListParagraph"/>
      </w:pPr>
    </w:p>
    <w:p w14:paraId="71448B48" w14:textId="77777777" w:rsidR="00E07D42" w:rsidRDefault="00E07D42" w:rsidP="00F85A6C">
      <w:pPr>
        <w:pStyle w:val="ListParagraph"/>
      </w:pPr>
    </w:p>
    <w:p w14:paraId="6DA04ADB" w14:textId="77777777" w:rsidR="00F85A6C" w:rsidRDefault="00F85A6C" w:rsidP="00F85A6C">
      <w:pPr>
        <w:pStyle w:val="ListParagraph"/>
        <w:numPr>
          <w:ilvl w:val="0"/>
          <w:numId w:val="22"/>
        </w:numPr>
      </w:pPr>
      <w:r>
        <w:t>What concept was most difficult to grasp? Why?</w:t>
      </w:r>
    </w:p>
    <w:p w14:paraId="39649D95" w14:textId="77777777" w:rsidR="00F85A6C" w:rsidRDefault="00F85A6C" w:rsidP="00F85A6C">
      <w:pPr>
        <w:pStyle w:val="ListParagraph"/>
      </w:pPr>
    </w:p>
    <w:p w14:paraId="63FE37DD" w14:textId="77777777" w:rsidR="00F85A6C" w:rsidRDefault="00F85A6C" w:rsidP="00F85A6C">
      <w:pPr>
        <w:pStyle w:val="ListParagraph"/>
      </w:pPr>
    </w:p>
    <w:p w14:paraId="2AB21837" w14:textId="77777777" w:rsidR="00F85A6C" w:rsidRDefault="00F85A6C" w:rsidP="00F85A6C">
      <w:pPr>
        <w:pStyle w:val="ListParagraph"/>
        <w:numPr>
          <w:ilvl w:val="0"/>
          <w:numId w:val="22"/>
        </w:numPr>
      </w:pPr>
      <w:r>
        <w:t>How do you plan to apply the knowledge?</w:t>
      </w:r>
    </w:p>
    <w:p w14:paraId="0D57C449" w14:textId="77777777" w:rsidR="00F85A6C" w:rsidRDefault="00F85A6C" w:rsidP="00F85A6C">
      <w:pPr>
        <w:pStyle w:val="ListParagraph"/>
      </w:pPr>
    </w:p>
    <w:p w14:paraId="7B11D0E0" w14:textId="77777777" w:rsidR="00E07D42" w:rsidRDefault="00E07D42" w:rsidP="00F85A6C">
      <w:pPr>
        <w:pStyle w:val="ListParagraph"/>
      </w:pPr>
    </w:p>
    <w:p w14:paraId="75870F97" w14:textId="77777777" w:rsidR="004D6080" w:rsidRDefault="00F85A6C" w:rsidP="00F85A6C">
      <w:pPr>
        <w:pStyle w:val="ListParagraph"/>
        <w:numPr>
          <w:ilvl w:val="0"/>
          <w:numId w:val="22"/>
        </w:numPr>
      </w:pPr>
      <w:r>
        <w:t>What question do you want to ask?</w:t>
      </w:r>
    </w:p>
    <w:p w14:paraId="596E1B8D" w14:textId="77777777" w:rsidR="00F85A6C" w:rsidRDefault="00F85A6C" w:rsidP="00F85A6C">
      <w:pPr>
        <w:pStyle w:val="ListParagraph"/>
      </w:pPr>
    </w:p>
    <w:p w14:paraId="7023C843" w14:textId="77777777" w:rsidR="00F85A6C" w:rsidRPr="00F85A6C" w:rsidRDefault="00F85A6C" w:rsidP="00F85A6C">
      <w:pPr>
        <w:pStyle w:val="ListParagraph"/>
      </w:pPr>
    </w:p>
    <w:sectPr w:rsidR="00F85A6C" w:rsidRPr="00F85A6C" w:rsidSect="0094566D">
      <w:headerReference w:type="default" r:id="rId7"/>
      <w:footerReference w:type="default" r:id="rId8"/>
      <w:type w:val="continuous"/>
      <w:pgSz w:w="12240" w:h="15840" w:code="1"/>
      <w:pgMar w:top="567" w:right="851" w:bottom="567" w:left="851" w:header="720" w:footer="12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4A817" w14:textId="77777777" w:rsidR="00906691" w:rsidRDefault="00906691">
      <w:r>
        <w:separator/>
      </w:r>
    </w:p>
  </w:endnote>
  <w:endnote w:type="continuationSeparator" w:id="0">
    <w:p w14:paraId="0C8329B6" w14:textId="77777777" w:rsidR="00906691" w:rsidRDefault="009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284B9" w14:textId="77777777" w:rsidR="00035662" w:rsidRDefault="00035662" w:rsidP="0013302A">
    <w:pPr>
      <w:pStyle w:val="Footer"/>
      <w:jc w:val="center"/>
      <w:rPr>
        <w:lang w:eastAsia="zh-TW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13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  <w:lang w:eastAsia="zh-TW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1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2A407" w14:textId="77777777" w:rsidR="00906691" w:rsidRDefault="00906691">
      <w:r>
        <w:separator/>
      </w:r>
    </w:p>
  </w:footnote>
  <w:footnote w:type="continuationSeparator" w:id="0">
    <w:p w14:paraId="1515BF73" w14:textId="77777777" w:rsidR="00906691" w:rsidRDefault="009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6"/>
      <w:gridCol w:w="3498"/>
      <w:gridCol w:w="3494"/>
    </w:tblGrid>
    <w:tr w:rsidR="00F85A6C" w14:paraId="707026C8" w14:textId="77777777" w:rsidTr="00F85A6C">
      <w:tc>
        <w:tcPr>
          <w:tcW w:w="3509" w:type="dxa"/>
        </w:tcPr>
        <w:p w14:paraId="3A69642A" w14:textId="77777777" w:rsidR="00F85A6C" w:rsidRDefault="00F85A6C" w:rsidP="00404558">
          <w:pPr>
            <w:tabs>
              <w:tab w:val="left" w:pos="-1440"/>
              <w:tab w:val="left" w:pos="-72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</w:tabs>
            <w:rPr>
              <w:spacing w:val="-40"/>
              <w:kern w:val="60"/>
              <w:sz w:val="60"/>
            </w:rPr>
          </w:pPr>
          <w:r>
            <w:rPr>
              <w:noProof/>
              <w:lang w:eastAsia="zh-TW"/>
            </w:rPr>
            <w:drawing>
              <wp:inline distT="0" distB="0" distL="0" distR="0" wp14:anchorId="61BB65C0" wp14:editId="6D3B53CF">
                <wp:extent cx="2087245" cy="874395"/>
                <wp:effectExtent l="1905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245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9" w:type="dxa"/>
          <w:vAlign w:val="bottom"/>
        </w:tcPr>
        <w:p w14:paraId="78347BA4" w14:textId="77777777" w:rsidR="00F85A6C" w:rsidRPr="00F85A6C" w:rsidRDefault="00F85A6C" w:rsidP="00F85A6C">
          <w:pPr>
            <w:tabs>
              <w:tab w:val="left" w:pos="-1440"/>
              <w:tab w:val="left" w:pos="-72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</w:tabs>
            <w:jc w:val="center"/>
            <w:rPr>
              <w:kern w:val="60"/>
              <w:sz w:val="60"/>
            </w:rPr>
          </w:pPr>
          <w:r w:rsidRPr="00E07D42">
            <w:rPr>
              <w:kern w:val="60"/>
              <w:sz w:val="44"/>
            </w:rPr>
            <w:t>Weekly Report</w:t>
          </w:r>
        </w:p>
      </w:tc>
      <w:tc>
        <w:tcPr>
          <w:tcW w:w="3510" w:type="dxa"/>
          <w:vAlign w:val="bottom"/>
        </w:tcPr>
        <w:p w14:paraId="1078415C" w14:textId="77777777" w:rsidR="00F85A6C" w:rsidRPr="00F85A6C" w:rsidRDefault="005E26C0" w:rsidP="00F85A6C">
          <w:pPr>
            <w:tabs>
              <w:tab w:val="left" w:pos="-1440"/>
              <w:tab w:val="left" w:pos="-72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</w:tabs>
            <w:jc w:val="right"/>
            <w:rPr>
              <w:kern w:val="60"/>
              <w:sz w:val="32"/>
              <w:szCs w:val="32"/>
            </w:rPr>
          </w:pPr>
          <w:r w:rsidRPr="00E07D42">
            <w:rPr>
              <w:kern w:val="60"/>
              <w:sz w:val="28"/>
              <w:szCs w:val="32"/>
            </w:rPr>
            <w:t xml:space="preserve">CSCI 332 </w:t>
          </w:r>
        </w:p>
      </w:tc>
    </w:tr>
  </w:tbl>
  <w:p w14:paraId="198CC7FC" w14:textId="77777777" w:rsidR="00035662" w:rsidRDefault="00035662" w:rsidP="00F85A6C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right"/>
      <w:rPr>
        <w:sz w:val="12"/>
        <w:szCs w:val="20"/>
      </w:rPr>
    </w:pPr>
    <w:r>
      <w:rPr>
        <w:spacing w:val="-40"/>
        <w:kern w:val="60"/>
        <w:sz w:val="60"/>
      </w:rPr>
      <w:t xml:space="preserve"> </w:t>
    </w:r>
    <w:r>
      <w:rPr>
        <w:rFonts w:hint="eastAsia"/>
        <w:spacing w:val="-40"/>
        <w:kern w:val="60"/>
        <w:sz w:val="60"/>
        <w:lang w:eastAsia="zh-TW"/>
      </w:rPr>
      <w:t xml:space="preserve">       </w:t>
    </w:r>
    <w:r w:rsidRPr="000D0B80">
      <w:rPr>
        <w:rFonts w:hint="eastAsia"/>
        <w:kern w:val="60"/>
        <w:position w:val="20"/>
        <w:sz w:val="60"/>
        <w:szCs w:val="60"/>
        <w:lang w:eastAsia="zh-TW"/>
      </w:rPr>
      <w:t xml:space="preserve">  </w:t>
    </w:r>
    <w:r w:rsidR="00E07D42" w:rsidRPr="007D76A3">
      <w:rPr>
        <w:sz w:val="22"/>
      </w:rPr>
      <w:t>Computer and Information Sciences (CSCI)</w:t>
    </w:r>
  </w:p>
  <w:p w14:paraId="48E0D5CE" w14:textId="77777777" w:rsidR="00035662" w:rsidRDefault="00035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C00"/>
    <w:multiLevelType w:val="hybridMultilevel"/>
    <w:tmpl w:val="D2E425FC"/>
    <w:lvl w:ilvl="0" w:tplc="87AC77C8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07B3859"/>
    <w:multiLevelType w:val="hybridMultilevel"/>
    <w:tmpl w:val="DCB8FEF2"/>
    <w:lvl w:ilvl="0" w:tplc="FE16374C">
      <w:start w:val="1"/>
      <w:numFmt w:val="upperLetter"/>
      <w:pStyle w:val="gener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50B6D"/>
    <w:multiLevelType w:val="hybridMultilevel"/>
    <w:tmpl w:val="0812DAD6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3" w15:restartNumberingAfterBreak="0">
    <w:nsid w:val="3A3D6F43"/>
    <w:multiLevelType w:val="hybridMultilevel"/>
    <w:tmpl w:val="A5D0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E6A44"/>
    <w:multiLevelType w:val="hybridMultilevel"/>
    <w:tmpl w:val="E234A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31F93"/>
    <w:multiLevelType w:val="hybridMultilevel"/>
    <w:tmpl w:val="F432E8B8"/>
    <w:lvl w:ilvl="0" w:tplc="0A40B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928D2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F97E0968">
      <w:start w:val="1"/>
      <w:numFmt w:val="upperLetter"/>
      <w:lvlText w:val="%4."/>
      <w:lvlJc w:val="left"/>
      <w:pPr>
        <w:tabs>
          <w:tab w:val="num" w:pos="3555"/>
        </w:tabs>
        <w:ind w:left="3555" w:hanging="10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377747"/>
    <w:multiLevelType w:val="hybridMultilevel"/>
    <w:tmpl w:val="112643CC"/>
    <w:lvl w:ilvl="0" w:tplc="95A20CD2">
      <w:numFmt w:val="bullet"/>
      <w:lvlText w:val="-"/>
      <w:lvlJc w:val="left"/>
      <w:pPr>
        <w:ind w:left="1080" w:hanging="360"/>
      </w:pPr>
      <w:rPr>
        <w:rFonts w:ascii="Times" w:eastAsia="PMingLiU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032C34"/>
    <w:multiLevelType w:val="hybridMultilevel"/>
    <w:tmpl w:val="5F5EF9C4"/>
    <w:lvl w:ilvl="0" w:tplc="219251F4">
      <w:start w:val="1"/>
      <w:numFmt w:val="lowerLetter"/>
      <w:lvlText w:val="%1)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B0D77F7"/>
    <w:multiLevelType w:val="hybridMultilevel"/>
    <w:tmpl w:val="41E438EE"/>
    <w:lvl w:ilvl="0" w:tplc="B9D6C1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6AD6736"/>
    <w:multiLevelType w:val="hybridMultilevel"/>
    <w:tmpl w:val="B49E88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0" w15:restartNumberingAfterBreak="0">
    <w:nsid w:val="5C4A3D49"/>
    <w:multiLevelType w:val="hybridMultilevel"/>
    <w:tmpl w:val="F77CDC08"/>
    <w:lvl w:ilvl="0" w:tplc="AB928D2C">
      <w:start w:val="1"/>
      <w:numFmt w:val="lowerLetter"/>
      <w:lvlText w:val="%1)"/>
      <w:lvlJc w:val="left"/>
      <w:pPr>
        <w:tabs>
          <w:tab w:val="num" w:pos="1560"/>
        </w:tabs>
        <w:ind w:left="15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18911F6"/>
    <w:multiLevelType w:val="hybridMultilevel"/>
    <w:tmpl w:val="7EFC2470"/>
    <w:lvl w:ilvl="0" w:tplc="AB928D2C">
      <w:start w:val="1"/>
      <w:numFmt w:val="lowerLetter"/>
      <w:lvlText w:val="%1)"/>
      <w:lvlJc w:val="left"/>
      <w:pPr>
        <w:tabs>
          <w:tab w:val="num" w:pos="1560"/>
        </w:tabs>
        <w:ind w:left="15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2D95F88"/>
    <w:multiLevelType w:val="hybridMultilevel"/>
    <w:tmpl w:val="440AC31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D41395"/>
    <w:multiLevelType w:val="hybridMultilevel"/>
    <w:tmpl w:val="F3F8F4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8B2F4F"/>
    <w:multiLevelType w:val="hybridMultilevel"/>
    <w:tmpl w:val="293E9508"/>
    <w:lvl w:ilvl="0" w:tplc="8D50CD1C">
      <w:start w:val="1"/>
      <w:numFmt w:val="decimal"/>
      <w:lvlText w:val="%1)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5" w15:restartNumberingAfterBreak="0">
    <w:nsid w:val="67A45759"/>
    <w:multiLevelType w:val="hybridMultilevel"/>
    <w:tmpl w:val="7C3A2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363399"/>
    <w:multiLevelType w:val="hybridMultilevel"/>
    <w:tmpl w:val="C7EE7B94"/>
    <w:lvl w:ilvl="0" w:tplc="F9582DF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320"/>
        </w:tabs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80"/>
        </w:tabs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760"/>
        </w:tabs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80"/>
      </w:pPr>
    </w:lvl>
  </w:abstractNum>
  <w:abstractNum w:abstractNumId="17" w15:restartNumberingAfterBreak="0">
    <w:nsid w:val="7E4F73F7"/>
    <w:multiLevelType w:val="hybridMultilevel"/>
    <w:tmpl w:val="CACC8E9E"/>
    <w:lvl w:ilvl="0" w:tplc="9A30BE08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20"/>
        </w:tabs>
        <w:ind w:left="-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320"/>
        </w:tabs>
        <w:ind w:left="1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80"/>
        </w:tabs>
        <w:ind w:left="2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760"/>
        </w:tabs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0"/>
  </w:num>
  <w:num w:numId="9">
    <w:abstractNumId w:val="17"/>
  </w:num>
  <w:num w:numId="10">
    <w:abstractNumId w:val="12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"/>
  </w:num>
  <w:num w:numId="17">
    <w:abstractNumId w:val="13"/>
  </w:num>
  <w:num w:numId="18">
    <w:abstractNumId w:val="6"/>
  </w:num>
  <w:num w:numId="19">
    <w:abstractNumId w:val="1"/>
    <w:lvlOverride w:ilvl="0">
      <w:startOverride w:val="1"/>
    </w:lvlOverride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A4A"/>
    <w:rsid w:val="00000DE0"/>
    <w:rsid w:val="00000E58"/>
    <w:rsid w:val="000066D0"/>
    <w:rsid w:val="000076E3"/>
    <w:rsid w:val="00016638"/>
    <w:rsid w:val="000203BE"/>
    <w:rsid w:val="00024E2F"/>
    <w:rsid w:val="0003298B"/>
    <w:rsid w:val="00035662"/>
    <w:rsid w:val="00035E8C"/>
    <w:rsid w:val="000428C8"/>
    <w:rsid w:val="000725CE"/>
    <w:rsid w:val="00074952"/>
    <w:rsid w:val="00075680"/>
    <w:rsid w:val="00086A4A"/>
    <w:rsid w:val="00092563"/>
    <w:rsid w:val="0009323E"/>
    <w:rsid w:val="000A3144"/>
    <w:rsid w:val="000A39B4"/>
    <w:rsid w:val="000B509F"/>
    <w:rsid w:val="000B745A"/>
    <w:rsid w:val="000D0B80"/>
    <w:rsid w:val="000E15A4"/>
    <w:rsid w:val="00104C3F"/>
    <w:rsid w:val="0013302A"/>
    <w:rsid w:val="001339EC"/>
    <w:rsid w:val="00141944"/>
    <w:rsid w:val="00145C76"/>
    <w:rsid w:val="00147F08"/>
    <w:rsid w:val="001525FA"/>
    <w:rsid w:val="00160C9E"/>
    <w:rsid w:val="00161024"/>
    <w:rsid w:val="00162C6A"/>
    <w:rsid w:val="00184862"/>
    <w:rsid w:val="00193147"/>
    <w:rsid w:val="00196549"/>
    <w:rsid w:val="001A3BAC"/>
    <w:rsid w:val="001A709D"/>
    <w:rsid w:val="001C1E8C"/>
    <w:rsid w:val="001C2B82"/>
    <w:rsid w:val="001C44CB"/>
    <w:rsid w:val="001E1180"/>
    <w:rsid w:val="001E149E"/>
    <w:rsid w:val="001E3AC2"/>
    <w:rsid w:val="00203728"/>
    <w:rsid w:val="0021461D"/>
    <w:rsid w:val="0021477D"/>
    <w:rsid w:val="0022668D"/>
    <w:rsid w:val="0023038A"/>
    <w:rsid w:val="00230ED5"/>
    <w:rsid w:val="00250B39"/>
    <w:rsid w:val="00257DCD"/>
    <w:rsid w:val="002606C4"/>
    <w:rsid w:val="00261F24"/>
    <w:rsid w:val="00264B72"/>
    <w:rsid w:val="002734E8"/>
    <w:rsid w:val="00291525"/>
    <w:rsid w:val="00293985"/>
    <w:rsid w:val="0029622E"/>
    <w:rsid w:val="002A0132"/>
    <w:rsid w:val="002A05BF"/>
    <w:rsid w:val="002A484F"/>
    <w:rsid w:val="002B02B1"/>
    <w:rsid w:val="002B077F"/>
    <w:rsid w:val="002B0F25"/>
    <w:rsid w:val="002E01D7"/>
    <w:rsid w:val="002E2313"/>
    <w:rsid w:val="002F639D"/>
    <w:rsid w:val="00303116"/>
    <w:rsid w:val="003034EF"/>
    <w:rsid w:val="00306FAA"/>
    <w:rsid w:val="00310B24"/>
    <w:rsid w:val="00314D04"/>
    <w:rsid w:val="0032057B"/>
    <w:rsid w:val="00320EA5"/>
    <w:rsid w:val="00322081"/>
    <w:rsid w:val="00322A0B"/>
    <w:rsid w:val="0032605A"/>
    <w:rsid w:val="00334F1F"/>
    <w:rsid w:val="00370D7E"/>
    <w:rsid w:val="00373211"/>
    <w:rsid w:val="00386A45"/>
    <w:rsid w:val="00395419"/>
    <w:rsid w:val="003B0BBD"/>
    <w:rsid w:val="003B2D95"/>
    <w:rsid w:val="003B65B9"/>
    <w:rsid w:val="003C0517"/>
    <w:rsid w:val="003C321D"/>
    <w:rsid w:val="003D005B"/>
    <w:rsid w:val="003F4A21"/>
    <w:rsid w:val="003F5DFB"/>
    <w:rsid w:val="003F71A4"/>
    <w:rsid w:val="00402F7D"/>
    <w:rsid w:val="0040354E"/>
    <w:rsid w:val="00404558"/>
    <w:rsid w:val="0040704D"/>
    <w:rsid w:val="004074DE"/>
    <w:rsid w:val="00414897"/>
    <w:rsid w:val="0041575F"/>
    <w:rsid w:val="00427784"/>
    <w:rsid w:val="0043588E"/>
    <w:rsid w:val="00437520"/>
    <w:rsid w:val="0044434C"/>
    <w:rsid w:val="0044492E"/>
    <w:rsid w:val="00462132"/>
    <w:rsid w:val="004670E8"/>
    <w:rsid w:val="0048112B"/>
    <w:rsid w:val="00493335"/>
    <w:rsid w:val="00493986"/>
    <w:rsid w:val="0049461C"/>
    <w:rsid w:val="00495652"/>
    <w:rsid w:val="00497678"/>
    <w:rsid w:val="004A2E6A"/>
    <w:rsid w:val="004A5C10"/>
    <w:rsid w:val="004A726B"/>
    <w:rsid w:val="004A7FFD"/>
    <w:rsid w:val="004B5895"/>
    <w:rsid w:val="004B740D"/>
    <w:rsid w:val="004D3BA1"/>
    <w:rsid w:val="004D6080"/>
    <w:rsid w:val="004E1AFE"/>
    <w:rsid w:val="004F0618"/>
    <w:rsid w:val="004F2752"/>
    <w:rsid w:val="004F3832"/>
    <w:rsid w:val="004F62CA"/>
    <w:rsid w:val="004F769E"/>
    <w:rsid w:val="00510712"/>
    <w:rsid w:val="00510938"/>
    <w:rsid w:val="00511146"/>
    <w:rsid w:val="00521E1B"/>
    <w:rsid w:val="0052622D"/>
    <w:rsid w:val="00534120"/>
    <w:rsid w:val="005351A6"/>
    <w:rsid w:val="005378FD"/>
    <w:rsid w:val="00540E6F"/>
    <w:rsid w:val="00557D5B"/>
    <w:rsid w:val="005609EB"/>
    <w:rsid w:val="00567D09"/>
    <w:rsid w:val="00573961"/>
    <w:rsid w:val="0057426A"/>
    <w:rsid w:val="00574B18"/>
    <w:rsid w:val="0057563C"/>
    <w:rsid w:val="00577C61"/>
    <w:rsid w:val="00586454"/>
    <w:rsid w:val="00590090"/>
    <w:rsid w:val="005A64F8"/>
    <w:rsid w:val="005B2741"/>
    <w:rsid w:val="005B4CFF"/>
    <w:rsid w:val="005C05FC"/>
    <w:rsid w:val="005D11EF"/>
    <w:rsid w:val="005E2555"/>
    <w:rsid w:val="005E26C0"/>
    <w:rsid w:val="005F5BC0"/>
    <w:rsid w:val="00600BD9"/>
    <w:rsid w:val="00614E77"/>
    <w:rsid w:val="00620F8C"/>
    <w:rsid w:val="006219D8"/>
    <w:rsid w:val="006279F3"/>
    <w:rsid w:val="006308D5"/>
    <w:rsid w:val="00641416"/>
    <w:rsid w:val="00641DA3"/>
    <w:rsid w:val="006649C6"/>
    <w:rsid w:val="00675436"/>
    <w:rsid w:val="00675C03"/>
    <w:rsid w:val="0068014A"/>
    <w:rsid w:val="00681AB1"/>
    <w:rsid w:val="00686075"/>
    <w:rsid w:val="006A44F1"/>
    <w:rsid w:val="006F471D"/>
    <w:rsid w:val="007001F9"/>
    <w:rsid w:val="007024CA"/>
    <w:rsid w:val="00704D8D"/>
    <w:rsid w:val="00706418"/>
    <w:rsid w:val="00716AF6"/>
    <w:rsid w:val="0071758A"/>
    <w:rsid w:val="00740D67"/>
    <w:rsid w:val="00750E46"/>
    <w:rsid w:val="00757F36"/>
    <w:rsid w:val="007768E3"/>
    <w:rsid w:val="00780D6A"/>
    <w:rsid w:val="00792F9D"/>
    <w:rsid w:val="007A3228"/>
    <w:rsid w:val="007A3FD3"/>
    <w:rsid w:val="007A4116"/>
    <w:rsid w:val="007A6222"/>
    <w:rsid w:val="007A741D"/>
    <w:rsid w:val="007A763E"/>
    <w:rsid w:val="007B3C94"/>
    <w:rsid w:val="007B631D"/>
    <w:rsid w:val="007B7729"/>
    <w:rsid w:val="007C3C6C"/>
    <w:rsid w:val="007C4BDE"/>
    <w:rsid w:val="007C60AE"/>
    <w:rsid w:val="007F003C"/>
    <w:rsid w:val="007F5C94"/>
    <w:rsid w:val="00803976"/>
    <w:rsid w:val="00804232"/>
    <w:rsid w:val="0080548B"/>
    <w:rsid w:val="00816673"/>
    <w:rsid w:val="00822D4C"/>
    <w:rsid w:val="008279B2"/>
    <w:rsid w:val="00827FA2"/>
    <w:rsid w:val="00827FAD"/>
    <w:rsid w:val="00852BF5"/>
    <w:rsid w:val="0085774D"/>
    <w:rsid w:val="008577DE"/>
    <w:rsid w:val="00864717"/>
    <w:rsid w:val="00874426"/>
    <w:rsid w:val="00886B96"/>
    <w:rsid w:val="0088735C"/>
    <w:rsid w:val="008A39FC"/>
    <w:rsid w:val="008A517A"/>
    <w:rsid w:val="008B0F92"/>
    <w:rsid w:val="008B609A"/>
    <w:rsid w:val="008B7C42"/>
    <w:rsid w:val="008C0EEE"/>
    <w:rsid w:val="008C1372"/>
    <w:rsid w:val="008D43FD"/>
    <w:rsid w:val="008E3ABA"/>
    <w:rsid w:val="008E57A6"/>
    <w:rsid w:val="00905CF7"/>
    <w:rsid w:val="00906691"/>
    <w:rsid w:val="00915CB0"/>
    <w:rsid w:val="009168A7"/>
    <w:rsid w:val="00920029"/>
    <w:rsid w:val="00935CD1"/>
    <w:rsid w:val="00943CD7"/>
    <w:rsid w:val="009443D7"/>
    <w:rsid w:val="0094566D"/>
    <w:rsid w:val="009479C0"/>
    <w:rsid w:val="00947FE0"/>
    <w:rsid w:val="0095253F"/>
    <w:rsid w:val="00952F80"/>
    <w:rsid w:val="0095756B"/>
    <w:rsid w:val="009613E8"/>
    <w:rsid w:val="009756FF"/>
    <w:rsid w:val="00975782"/>
    <w:rsid w:val="00982710"/>
    <w:rsid w:val="00992B07"/>
    <w:rsid w:val="009A6CD3"/>
    <w:rsid w:val="009A6ED7"/>
    <w:rsid w:val="009A763A"/>
    <w:rsid w:val="009B3E7C"/>
    <w:rsid w:val="009F2CFE"/>
    <w:rsid w:val="00A03F60"/>
    <w:rsid w:val="00A0566E"/>
    <w:rsid w:val="00A064E3"/>
    <w:rsid w:val="00A12092"/>
    <w:rsid w:val="00A30A5C"/>
    <w:rsid w:val="00A41480"/>
    <w:rsid w:val="00A578C6"/>
    <w:rsid w:val="00A77B0A"/>
    <w:rsid w:val="00A84C8C"/>
    <w:rsid w:val="00A85249"/>
    <w:rsid w:val="00A939E7"/>
    <w:rsid w:val="00A97CFA"/>
    <w:rsid w:val="00AA555D"/>
    <w:rsid w:val="00AA7019"/>
    <w:rsid w:val="00AB58C4"/>
    <w:rsid w:val="00AC4D28"/>
    <w:rsid w:val="00AD2649"/>
    <w:rsid w:val="00AD3F90"/>
    <w:rsid w:val="00AF64AD"/>
    <w:rsid w:val="00B1043E"/>
    <w:rsid w:val="00B121B2"/>
    <w:rsid w:val="00B1798B"/>
    <w:rsid w:val="00B3003C"/>
    <w:rsid w:val="00B30687"/>
    <w:rsid w:val="00B31AFA"/>
    <w:rsid w:val="00B36EF9"/>
    <w:rsid w:val="00B4070E"/>
    <w:rsid w:val="00B418AB"/>
    <w:rsid w:val="00B47886"/>
    <w:rsid w:val="00B76B18"/>
    <w:rsid w:val="00B965DB"/>
    <w:rsid w:val="00B972D4"/>
    <w:rsid w:val="00BA3215"/>
    <w:rsid w:val="00BB3CD3"/>
    <w:rsid w:val="00BC4D9D"/>
    <w:rsid w:val="00BC56D7"/>
    <w:rsid w:val="00BC78F2"/>
    <w:rsid w:val="00BE1278"/>
    <w:rsid w:val="00BF0A6D"/>
    <w:rsid w:val="00BF3A90"/>
    <w:rsid w:val="00BF7975"/>
    <w:rsid w:val="00C0110C"/>
    <w:rsid w:val="00C03283"/>
    <w:rsid w:val="00C11EB5"/>
    <w:rsid w:val="00C15433"/>
    <w:rsid w:val="00C169C6"/>
    <w:rsid w:val="00C211D6"/>
    <w:rsid w:val="00C233DD"/>
    <w:rsid w:val="00C406D3"/>
    <w:rsid w:val="00C43270"/>
    <w:rsid w:val="00C4327C"/>
    <w:rsid w:val="00C51067"/>
    <w:rsid w:val="00C510EC"/>
    <w:rsid w:val="00C56F4A"/>
    <w:rsid w:val="00C5717A"/>
    <w:rsid w:val="00C572B0"/>
    <w:rsid w:val="00C57935"/>
    <w:rsid w:val="00C57AB2"/>
    <w:rsid w:val="00C624B6"/>
    <w:rsid w:val="00C85427"/>
    <w:rsid w:val="00C86DA5"/>
    <w:rsid w:val="00C90C52"/>
    <w:rsid w:val="00C92DFF"/>
    <w:rsid w:val="00CA795C"/>
    <w:rsid w:val="00CB772D"/>
    <w:rsid w:val="00CC3341"/>
    <w:rsid w:val="00CC79F1"/>
    <w:rsid w:val="00CD2F75"/>
    <w:rsid w:val="00CE0E9B"/>
    <w:rsid w:val="00CE2E20"/>
    <w:rsid w:val="00CF1446"/>
    <w:rsid w:val="00CF6796"/>
    <w:rsid w:val="00D118A9"/>
    <w:rsid w:val="00D14C2E"/>
    <w:rsid w:val="00D2162A"/>
    <w:rsid w:val="00D357E1"/>
    <w:rsid w:val="00D37CDC"/>
    <w:rsid w:val="00D52AFE"/>
    <w:rsid w:val="00D56350"/>
    <w:rsid w:val="00D74669"/>
    <w:rsid w:val="00D776E8"/>
    <w:rsid w:val="00D8050E"/>
    <w:rsid w:val="00D86E7F"/>
    <w:rsid w:val="00DA1A6E"/>
    <w:rsid w:val="00DA73F7"/>
    <w:rsid w:val="00DB165E"/>
    <w:rsid w:val="00DB422B"/>
    <w:rsid w:val="00DD79A3"/>
    <w:rsid w:val="00DE47FA"/>
    <w:rsid w:val="00DF0646"/>
    <w:rsid w:val="00DF6CA0"/>
    <w:rsid w:val="00E05CE4"/>
    <w:rsid w:val="00E07D42"/>
    <w:rsid w:val="00E313DD"/>
    <w:rsid w:val="00E3402B"/>
    <w:rsid w:val="00E34AE9"/>
    <w:rsid w:val="00E36948"/>
    <w:rsid w:val="00E41C1E"/>
    <w:rsid w:val="00E8465D"/>
    <w:rsid w:val="00E84D2F"/>
    <w:rsid w:val="00EA7E26"/>
    <w:rsid w:val="00EC2F68"/>
    <w:rsid w:val="00EC5F42"/>
    <w:rsid w:val="00EE3A30"/>
    <w:rsid w:val="00EF06AA"/>
    <w:rsid w:val="00EF07FD"/>
    <w:rsid w:val="00EF16FD"/>
    <w:rsid w:val="00F12D89"/>
    <w:rsid w:val="00F14F60"/>
    <w:rsid w:val="00F170A4"/>
    <w:rsid w:val="00F276FA"/>
    <w:rsid w:val="00F362DB"/>
    <w:rsid w:val="00F57D92"/>
    <w:rsid w:val="00F63101"/>
    <w:rsid w:val="00F851CB"/>
    <w:rsid w:val="00F8574E"/>
    <w:rsid w:val="00F85A6C"/>
    <w:rsid w:val="00F91380"/>
    <w:rsid w:val="00FA090A"/>
    <w:rsid w:val="00FA7D25"/>
    <w:rsid w:val="00FB48A5"/>
    <w:rsid w:val="00FB733B"/>
    <w:rsid w:val="00FD2998"/>
    <w:rsid w:val="00FD674C"/>
    <w:rsid w:val="00FE0784"/>
    <w:rsid w:val="00FE3029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317CD"/>
  <w15:docId w15:val="{8577EC7C-213F-462B-AAF4-B83E52F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9EB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5609EB"/>
    <w:pPr>
      <w:keepNext/>
      <w:tabs>
        <w:tab w:val="right" w:pos="9180"/>
      </w:tabs>
      <w:jc w:val="center"/>
      <w:outlineLvl w:val="1"/>
    </w:pPr>
    <w:rPr>
      <w:rFonts w:eastAsia="Arial Unicode MS"/>
      <w:color w:val="000000"/>
      <w:szCs w:val="20"/>
    </w:rPr>
  </w:style>
  <w:style w:type="paragraph" w:styleId="Heading3">
    <w:name w:val="heading 3"/>
    <w:basedOn w:val="Normal"/>
    <w:next w:val="Normal"/>
    <w:qFormat/>
    <w:rsid w:val="005609EB"/>
    <w:pPr>
      <w:keepNext/>
      <w:autoSpaceDE w:val="0"/>
      <w:autoSpaceDN w:val="0"/>
      <w:adjustRightInd w:val="0"/>
      <w:outlineLvl w:val="2"/>
    </w:pPr>
    <w:rPr>
      <w:rFonts w:eastAsia="Arial Unicode MS"/>
      <w:szCs w:val="20"/>
    </w:rPr>
  </w:style>
  <w:style w:type="paragraph" w:styleId="Heading4">
    <w:name w:val="heading 4"/>
    <w:basedOn w:val="Normal"/>
    <w:next w:val="Normal"/>
    <w:qFormat/>
    <w:rsid w:val="005609EB"/>
    <w:pPr>
      <w:keepNext/>
      <w:outlineLvl w:val="3"/>
    </w:pPr>
    <w:rPr>
      <w:rFonts w:ascii="Vladimir Script" w:eastAsia="Arial Unicode MS" w:hAnsi="Vladimir Script" w:cs="Arial Unicode MS"/>
      <w:b/>
      <w:bCs/>
      <w:sz w:val="28"/>
      <w:szCs w:val="20"/>
    </w:rPr>
  </w:style>
  <w:style w:type="paragraph" w:styleId="Heading5">
    <w:name w:val="heading 5"/>
    <w:basedOn w:val="Normal"/>
    <w:next w:val="Normal"/>
    <w:qFormat/>
    <w:rsid w:val="005609EB"/>
    <w:pPr>
      <w:keepNext/>
      <w:framePr w:w="9360" w:h="717" w:hSpace="187" w:wrap="notBeside" w:vAnchor="page" w:hAnchor="page" w:x="1343" w:y="14405" w:anchorLock="1"/>
      <w:tabs>
        <w:tab w:val="left" w:pos="990"/>
        <w:tab w:val="left" w:pos="4320"/>
      </w:tabs>
      <w:jc w:val="center"/>
      <w:outlineLvl w:val="4"/>
    </w:pPr>
    <w:rPr>
      <w:rFonts w:ascii="Informal Roman" w:eastAsia="Arial Unicode MS" w:hAnsi="Informal Roman" w:cs="Arial Unicode MS"/>
      <w:b/>
      <w:iCs/>
      <w:sz w:val="22"/>
      <w:szCs w:val="20"/>
    </w:rPr>
  </w:style>
  <w:style w:type="paragraph" w:styleId="Heading7">
    <w:name w:val="heading 7"/>
    <w:basedOn w:val="Normal"/>
    <w:next w:val="Normal"/>
    <w:qFormat/>
    <w:rsid w:val="005609EB"/>
    <w:pPr>
      <w:keepNext/>
      <w:tabs>
        <w:tab w:val="left" w:pos="-1440"/>
        <w:tab w:val="left" w:pos="-720"/>
        <w:tab w:val="left" w:pos="3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6"/>
    </w:pPr>
    <w:rPr>
      <w:color w:val="0000FF"/>
      <w:szCs w:val="20"/>
    </w:rPr>
  </w:style>
  <w:style w:type="paragraph" w:styleId="Heading9">
    <w:name w:val="heading 9"/>
    <w:basedOn w:val="Normal"/>
    <w:next w:val="Normal"/>
    <w:qFormat/>
    <w:rsid w:val="005609EB"/>
    <w:pPr>
      <w:keepNext/>
      <w:tabs>
        <w:tab w:val="left" w:pos="-1440"/>
        <w:tab w:val="left" w:pos="-720"/>
        <w:tab w:val="left" w:pos="3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609EB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left="360"/>
      <w:jc w:val="both"/>
    </w:pPr>
    <w:rPr>
      <w:rFonts w:ascii="Times" w:hAnsi="Times"/>
      <w:color w:val="000000"/>
      <w:sz w:val="22"/>
      <w:szCs w:val="20"/>
    </w:rPr>
  </w:style>
  <w:style w:type="paragraph" w:styleId="BodyText2">
    <w:name w:val="Body Text 2"/>
    <w:basedOn w:val="Normal"/>
    <w:rsid w:val="005609EB"/>
    <w:pPr>
      <w:tabs>
        <w:tab w:val="left" w:pos="-1440"/>
        <w:tab w:val="left" w:pos="-720"/>
        <w:tab w:val="left" w:pos="3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szCs w:val="20"/>
    </w:rPr>
  </w:style>
  <w:style w:type="paragraph" w:styleId="BodyText">
    <w:name w:val="Body Text"/>
    <w:basedOn w:val="Normal"/>
    <w:rsid w:val="005609EB"/>
    <w:rPr>
      <w:sz w:val="22"/>
      <w:szCs w:val="20"/>
    </w:rPr>
  </w:style>
  <w:style w:type="paragraph" w:customStyle="1" w:styleId="general">
    <w:name w:val="general"/>
    <w:basedOn w:val="Normal"/>
    <w:rsid w:val="005609EB"/>
    <w:pPr>
      <w:numPr>
        <w:numId w:val="1"/>
      </w:numPr>
      <w:tabs>
        <w:tab w:val="left" w:pos="-1440"/>
        <w:tab w:val="left" w:pos="-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jc w:val="both"/>
    </w:pPr>
    <w:rPr>
      <w:b/>
      <w:bCs/>
      <w:sz w:val="22"/>
    </w:rPr>
  </w:style>
  <w:style w:type="paragraph" w:styleId="BodyTextIndent2">
    <w:name w:val="Body Text Indent 2"/>
    <w:basedOn w:val="Normal"/>
    <w:rsid w:val="005609EB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firstLine="360"/>
      <w:jc w:val="both"/>
    </w:pPr>
    <w:rPr>
      <w:rFonts w:ascii="Times" w:hAnsi="Times"/>
      <w:color w:val="000000"/>
      <w:sz w:val="22"/>
      <w:szCs w:val="20"/>
    </w:rPr>
  </w:style>
  <w:style w:type="paragraph" w:styleId="BodyTextIndent3">
    <w:name w:val="Body Text Indent 3"/>
    <w:basedOn w:val="Normal"/>
    <w:rsid w:val="005609EB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firstLine="270"/>
      <w:jc w:val="both"/>
    </w:pPr>
    <w:rPr>
      <w:rFonts w:ascii="Times" w:hAnsi="Times"/>
      <w:color w:val="000000"/>
      <w:sz w:val="22"/>
      <w:szCs w:val="20"/>
    </w:rPr>
  </w:style>
  <w:style w:type="paragraph" w:styleId="Header">
    <w:name w:val="header"/>
    <w:basedOn w:val="Normal"/>
    <w:rsid w:val="00404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404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sid w:val="00FF70C3"/>
    <w:rPr>
      <w:rFonts w:ascii="Arial" w:hAnsi="Arial"/>
      <w:sz w:val="16"/>
      <w:szCs w:val="16"/>
    </w:rPr>
  </w:style>
  <w:style w:type="character" w:styleId="PageNumber">
    <w:name w:val="page number"/>
    <w:basedOn w:val="DefaultParagraphFont"/>
    <w:rsid w:val="0013302A"/>
  </w:style>
  <w:style w:type="table" w:styleId="TableGrid">
    <w:name w:val="Table Grid"/>
    <w:basedOn w:val="TableNormal"/>
    <w:rsid w:val="00C0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F06AA"/>
    <w:rPr>
      <w:rFonts w:ascii="Courier New" w:eastAsia="Times New Roman" w:hAnsi="Courier New"/>
      <w:sz w:val="20"/>
      <w:szCs w:val="20"/>
      <w:lang w:eastAsia="zh-TW"/>
    </w:rPr>
  </w:style>
  <w:style w:type="paragraph" w:styleId="NormalWeb">
    <w:name w:val="Normal (Web)"/>
    <w:basedOn w:val="Normal"/>
    <w:rsid w:val="00EF06AA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yperlink">
    <w:name w:val="Hyperlink"/>
    <w:basedOn w:val="DefaultParagraphFont"/>
    <w:rsid w:val="005262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seph\Application%20Data\Microsoft\Templates\Coin33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Coin333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Charleston Southern University</Company>
  <LinksUpToDate>false</LinksUpToDate>
  <CharactersWithSpaces>304</CharactersWithSpaces>
  <SharedDoc>false</SharedDoc>
  <HLinks>
    <vt:vector size="12" baseType="variant">
      <vt:variant>
        <vt:i4>3145853</vt:i4>
      </vt:variant>
      <vt:variant>
        <vt:i4>3</vt:i4>
      </vt:variant>
      <vt:variant>
        <vt:i4>0</vt:i4>
      </vt:variant>
      <vt:variant>
        <vt:i4>5</vt:i4>
      </vt:variant>
      <vt:variant>
        <vt:lpwstr>http://blogs.msdn.com/springboard/archive/2009/04/03/10-skills-developers-will-need-in-the-next-five-years.aspx</vt:lpwstr>
      </vt:variant>
      <vt:variant>
        <vt:lpwstr/>
      </vt:variant>
      <vt:variant>
        <vt:i4>4784253</vt:i4>
      </vt:variant>
      <vt:variant>
        <vt:i4>0</vt:i4>
      </vt:variant>
      <vt:variant>
        <vt:i4>0</vt:i4>
      </vt:variant>
      <vt:variant>
        <vt:i4>5</vt:i4>
      </vt:variant>
      <vt:variant>
        <vt:lpwstr>mailto:ylin@csuniv.edu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Christopher Chism</cp:lastModifiedBy>
  <cp:revision>3</cp:revision>
  <cp:lastPrinted>2015-01-12T05:13:00Z</cp:lastPrinted>
  <dcterms:created xsi:type="dcterms:W3CDTF">2019-04-11T14:08:00Z</dcterms:created>
  <dcterms:modified xsi:type="dcterms:W3CDTF">2019-04-11T14:08:00Z</dcterms:modified>
</cp:coreProperties>
</file>